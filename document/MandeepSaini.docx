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5491" w14:textId="77777777" w:rsidR="00816216" w:rsidRDefault="0002029D" w:rsidP="00141A4C">
      <w:pPr>
        <w:pStyle w:val="Title"/>
      </w:pPr>
      <w:r>
        <w:t>Mandeep Saini</w:t>
      </w:r>
    </w:p>
    <w:p w14:paraId="407BFD64" w14:textId="2E2AE5AC" w:rsidR="00141A4C" w:rsidRDefault="007C2B9D" w:rsidP="00141A4C">
      <w:r>
        <w:t>4704 Doug Wright Dr Burlington Ontario,</w:t>
      </w:r>
      <w:r w:rsidR="00873CCB">
        <w:t xml:space="preserve"> </w:t>
      </w:r>
      <w:r>
        <w:t>L7M0K3</w:t>
      </w:r>
      <w:r w:rsidR="00141A4C">
        <w:t> | </w:t>
      </w:r>
      <w:r w:rsidR="0002029D">
        <w:t>2894000048</w:t>
      </w:r>
      <w:r w:rsidR="00141A4C">
        <w:t> | </w:t>
      </w:r>
      <w:r w:rsidR="00B114DA">
        <w:t>m</w:t>
      </w:r>
      <w:r w:rsidR="0002029D">
        <w:t>andeep.kaur.saini@outlook.com</w:t>
      </w:r>
    </w:p>
    <w:p w14:paraId="6FB4C070" w14:textId="77777777" w:rsidR="006270A9" w:rsidRDefault="000218E2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2594A653A20245D69167537CEF1FB5CC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4478419" w14:textId="77777777" w:rsidR="006270A9" w:rsidRDefault="0002029D">
      <w:r>
        <w:t xml:space="preserve">Result Oriented Software Engineer comfortable switching between architecture, design and implementation. Comfortable working in teams or in </w:t>
      </w:r>
      <w:r w:rsidR="005A3F03">
        <w:t>self-directed</w:t>
      </w:r>
      <w:r>
        <w:t xml:space="preserve"> environment.</w:t>
      </w:r>
    </w:p>
    <w:sdt>
      <w:sdtPr>
        <w:alias w:val="Education:"/>
        <w:tag w:val="Education:"/>
        <w:id w:val="807127995"/>
        <w:placeholder>
          <w:docPart w:val="BEEE5C9CD7874AE28CC341C3D6C4DFFB"/>
        </w:placeholder>
        <w:temporary/>
        <w:showingPlcHdr/>
        <w15:appearance w15:val="hidden"/>
      </w:sdtPr>
      <w:sdtEndPr/>
      <w:sdtContent>
        <w:p w14:paraId="46A36CD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0693C2C3" w14:textId="77777777" w:rsidR="0002029D" w:rsidRDefault="0002029D">
      <w:pPr>
        <w:pStyle w:val="Heading2"/>
      </w:pPr>
      <w:r>
        <w:t>Post Graduate Diploma in Web Design and development</w:t>
      </w:r>
      <w:r w:rsidR="009D5933">
        <w:t> </w:t>
      </w:r>
    </w:p>
    <w:p w14:paraId="6DA364F7" w14:textId="77777777" w:rsidR="006270A9" w:rsidRDefault="00DF789A">
      <w:pPr>
        <w:pStyle w:val="Heading2"/>
      </w:pPr>
      <w:r>
        <w:t>PURSUING (</w:t>
      </w:r>
      <w:r w:rsidR="00EC0408">
        <w:t>COMPLETED</w:t>
      </w:r>
      <w:r w:rsidR="0002029D">
        <w:t xml:space="preserve"> in April 2020)</w:t>
      </w:r>
      <w:r w:rsidR="009D5933">
        <w:t> | </w:t>
      </w:r>
      <w:r w:rsidR="0002029D">
        <w:t>Conestoga College</w:t>
      </w:r>
    </w:p>
    <w:sdt>
      <w:sdtPr>
        <w:alias w:val="Skills &amp; Abilities:"/>
        <w:tag w:val="Skills &amp; Abilities:"/>
        <w:id w:val="458624136"/>
        <w:placeholder>
          <w:docPart w:val="7EDE84B5EC3447D481B15AF34FB15D34"/>
        </w:placeholder>
        <w:temporary/>
        <w:showingPlcHdr/>
        <w15:appearance w15:val="hidden"/>
      </w:sdtPr>
      <w:sdtEndPr/>
      <w:sdtContent>
        <w:p w14:paraId="3065456D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38253D71" w14:textId="77777777" w:rsidR="006270A9" w:rsidRDefault="0002029D">
      <w:pPr>
        <w:pStyle w:val="ListBullet"/>
      </w:pPr>
      <w:r>
        <w:t>Testing and Debugging</w:t>
      </w:r>
    </w:p>
    <w:p w14:paraId="07B2DF89" w14:textId="6A6D44A0" w:rsidR="0002029D" w:rsidRDefault="0002029D">
      <w:pPr>
        <w:pStyle w:val="ListBullet"/>
      </w:pPr>
      <w:proofErr w:type="spellStart"/>
      <w:r>
        <w:t>SQl</w:t>
      </w:r>
      <w:proofErr w:type="spellEnd"/>
      <w:r w:rsidR="00315537">
        <w:t xml:space="preserve">, MySQL, </w:t>
      </w:r>
      <w:proofErr w:type="spellStart"/>
      <w:r w:rsidR="00315537">
        <w:t>mongodb</w:t>
      </w:r>
      <w:proofErr w:type="spellEnd"/>
      <w:r w:rsidR="00315537">
        <w:t xml:space="preserve"> </w:t>
      </w:r>
    </w:p>
    <w:p w14:paraId="7436492F" w14:textId="77777777" w:rsidR="0002029D" w:rsidRDefault="0002029D">
      <w:pPr>
        <w:pStyle w:val="ListBullet"/>
      </w:pPr>
      <w:r>
        <w:t>C,</w:t>
      </w:r>
      <w:r w:rsidR="00F941A1">
        <w:t xml:space="preserve"> </w:t>
      </w:r>
      <w:r>
        <w:t>C++,</w:t>
      </w:r>
      <w:r w:rsidR="00F941A1">
        <w:t xml:space="preserve"> </w:t>
      </w:r>
      <w:r>
        <w:t>C#</w:t>
      </w:r>
    </w:p>
    <w:p w14:paraId="61A275AD" w14:textId="77777777" w:rsidR="0002029D" w:rsidRDefault="0002029D">
      <w:pPr>
        <w:pStyle w:val="ListBullet"/>
      </w:pPr>
      <w:r>
        <w:t>Android</w:t>
      </w:r>
    </w:p>
    <w:p w14:paraId="30895360" w14:textId="77777777" w:rsidR="0002029D" w:rsidRDefault="0002029D">
      <w:pPr>
        <w:pStyle w:val="ListBullet"/>
      </w:pPr>
      <w:r>
        <w:t>PHP</w:t>
      </w:r>
    </w:p>
    <w:p w14:paraId="1F506870" w14:textId="77777777" w:rsidR="0002029D" w:rsidRDefault="0002029D">
      <w:pPr>
        <w:pStyle w:val="ListBullet"/>
      </w:pPr>
      <w:r>
        <w:t>Asp.net</w:t>
      </w:r>
    </w:p>
    <w:p w14:paraId="6AC34D01" w14:textId="76B515C4" w:rsidR="0002029D" w:rsidRDefault="0002029D">
      <w:pPr>
        <w:pStyle w:val="ListBullet"/>
      </w:pPr>
      <w:r>
        <w:t>Research and development</w:t>
      </w:r>
    </w:p>
    <w:p w14:paraId="1C10F4B8" w14:textId="4007E1B1" w:rsidR="00315537" w:rsidRDefault="00315537">
      <w:pPr>
        <w:pStyle w:val="ListBullet"/>
      </w:pPr>
      <w:r>
        <w:t>Node.js</w:t>
      </w:r>
    </w:p>
    <w:p w14:paraId="096A1C8B" w14:textId="5C2545F9" w:rsidR="00315537" w:rsidRDefault="00315537">
      <w:pPr>
        <w:pStyle w:val="ListBullet"/>
      </w:pPr>
      <w:r>
        <w:t>Angular</w:t>
      </w:r>
    </w:p>
    <w:sdt>
      <w:sdtPr>
        <w:alias w:val="Experience:"/>
        <w:tag w:val="Experience:"/>
        <w:id w:val="171684534"/>
        <w:placeholder>
          <w:docPart w:val="CFD1EB59E18446D29A043E1904379BC0"/>
        </w:placeholder>
        <w:temporary/>
        <w:showingPlcHdr/>
        <w15:appearance w15:val="hidden"/>
      </w:sdtPr>
      <w:sdtEndPr/>
      <w:sdtContent>
        <w:p w14:paraId="616E01AB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5442E2F3" w14:textId="77777777" w:rsidR="006270A9" w:rsidRDefault="0002029D">
      <w:pPr>
        <w:pStyle w:val="Heading2"/>
      </w:pPr>
      <w:r>
        <w:t>Software Developer</w:t>
      </w:r>
      <w:r w:rsidR="009D5933">
        <w:t> | </w:t>
      </w:r>
      <w:r>
        <w:t>Kindlebit Soft Solutions Pvt.ltd</w:t>
      </w:r>
      <w:r w:rsidR="009D5933">
        <w:t> | </w:t>
      </w:r>
      <w:r w:rsidR="006208EA">
        <w:t>May 2017 -October-2018</w:t>
      </w:r>
    </w:p>
    <w:p w14:paraId="25095859" w14:textId="1DD56740" w:rsidR="006270A9" w:rsidRDefault="006208EA">
      <w:pPr>
        <w:pStyle w:val="ListBullet"/>
      </w:pPr>
      <w:r>
        <w:t xml:space="preserve">Programmed Application with </w:t>
      </w:r>
      <w:r w:rsidR="00EC0408">
        <w:t>Asp.net, PHP</w:t>
      </w:r>
      <w:r>
        <w:t xml:space="preserve">, </w:t>
      </w:r>
      <w:r w:rsidR="00EC0408">
        <w:t>Android, object</w:t>
      </w:r>
      <w:r>
        <w:t>-oriented languages with goals for code abstraction</w:t>
      </w:r>
      <w:r w:rsidR="00936D2C">
        <w:t xml:space="preserve">, </w:t>
      </w:r>
      <w:r>
        <w:t>stability and reuse.</w:t>
      </w:r>
    </w:p>
    <w:p w14:paraId="728F2087" w14:textId="77777777" w:rsidR="006208EA" w:rsidRDefault="006208EA">
      <w:pPr>
        <w:pStyle w:val="ListBullet"/>
      </w:pPr>
      <w:r>
        <w:t>Coordinated system</w:t>
      </w:r>
      <w:r w:rsidR="009B2077">
        <w:t xml:space="preserve"> installations, testing and code corrections.</w:t>
      </w:r>
    </w:p>
    <w:p w14:paraId="77DFBED8" w14:textId="77777777" w:rsidR="009B2077" w:rsidRDefault="009B2077">
      <w:pPr>
        <w:pStyle w:val="ListBullet"/>
      </w:pPr>
      <w:r>
        <w:t>Worked on UI/UX changes and changes in HTML and uploaded to Live server.</w:t>
      </w:r>
    </w:p>
    <w:p w14:paraId="5DA96292" w14:textId="77777777" w:rsidR="009B2077" w:rsidRDefault="009B2077">
      <w:pPr>
        <w:pStyle w:val="ListBullet"/>
      </w:pPr>
      <w:r>
        <w:t xml:space="preserve">Collaborated with team members to create application system analysis based on </w:t>
      </w:r>
      <w:r w:rsidR="00EC0408">
        <w:t>client’s</w:t>
      </w:r>
      <w:r>
        <w:t xml:space="preserve"> requirement.</w:t>
      </w:r>
    </w:p>
    <w:p w14:paraId="46376FDA" w14:textId="77777777" w:rsidR="009B2077" w:rsidRDefault="009B2077">
      <w:pPr>
        <w:pStyle w:val="ListBullet"/>
      </w:pPr>
      <w:r>
        <w:t>Debugging and adding the code logic for the ASP.NET MVC application</w:t>
      </w:r>
    </w:p>
    <w:p w14:paraId="57CADEDA" w14:textId="77777777" w:rsidR="009B2077" w:rsidRDefault="009B2077" w:rsidP="009B2077">
      <w:pPr>
        <w:pStyle w:val="Heading1"/>
      </w:pPr>
      <w:r>
        <w:t>Learning Experience</w:t>
      </w:r>
    </w:p>
    <w:p w14:paraId="1CD4372D" w14:textId="77777777" w:rsidR="001B29CF" w:rsidRPr="001B29CF" w:rsidRDefault="009B2077" w:rsidP="009B2077">
      <w:pPr>
        <w:pStyle w:val="ListBullet"/>
      </w:pPr>
      <w:r>
        <w:t>Programmed small testing Application with PHP, Android, Asp.net, JavaScript and jQuery</w:t>
      </w:r>
      <w:r w:rsidR="00F941A1">
        <w:t>,</w:t>
      </w:r>
      <w:r>
        <w:t xml:space="preserve"> MEAN Stack Project during the Web Design and Development Program.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7F5CF" w14:textId="77777777" w:rsidR="000218E2" w:rsidRDefault="000218E2">
      <w:pPr>
        <w:spacing w:after="0"/>
      </w:pPr>
      <w:r>
        <w:separator/>
      </w:r>
    </w:p>
  </w:endnote>
  <w:endnote w:type="continuationSeparator" w:id="0">
    <w:p w14:paraId="183A478D" w14:textId="77777777" w:rsidR="000218E2" w:rsidRDefault="00021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151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D6DEC" w14:textId="77777777" w:rsidR="000218E2" w:rsidRDefault="000218E2">
      <w:pPr>
        <w:spacing w:after="0"/>
      </w:pPr>
      <w:r>
        <w:separator/>
      </w:r>
    </w:p>
  </w:footnote>
  <w:footnote w:type="continuationSeparator" w:id="0">
    <w:p w14:paraId="42A2881D" w14:textId="77777777" w:rsidR="000218E2" w:rsidRDefault="000218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9D"/>
    <w:rsid w:val="0002029D"/>
    <w:rsid w:val="000218E2"/>
    <w:rsid w:val="000A4F59"/>
    <w:rsid w:val="00127B1A"/>
    <w:rsid w:val="00141A4C"/>
    <w:rsid w:val="001B29CF"/>
    <w:rsid w:val="00256B04"/>
    <w:rsid w:val="0028220F"/>
    <w:rsid w:val="00315537"/>
    <w:rsid w:val="00356C14"/>
    <w:rsid w:val="005A3F03"/>
    <w:rsid w:val="00617B26"/>
    <w:rsid w:val="006208EA"/>
    <w:rsid w:val="006270A9"/>
    <w:rsid w:val="00675956"/>
    <w:rsid w:val="00681034"/>
    <w:rsid w:val="007C2B9D"/>
    <w:rsid w:val="00816216"/>
    <w:rsid w:val="00873CCB"/>
    <w:rsid w:val="0087734B"/>
    <w:rsid w:val="00936D2C"/>
    <w:rsid w:val="009B2077"/>
    <w:rsid w:val="009D5933"/>
    <w:rsid w:val="00B114DA"/>
    <w:rsid w:val="00BD768D"/>
    <w:rsid w:val="00C61F8E"/>
    <w:rsid w:val="00DF789A"/>
    <w:rsid w:val="00E83E4B"/>
    <w:rsid w:val="00EC0408"/>
    <w:rsid w:val="00F36B83"/>
    <w:rsid w:val="00F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DD5B"/>
  <w15:chartTrackingRefBased/>
  <w15:docId w15:val="{48EC5C41-30B7-4B83-A348-9FBA63B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aini1039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94A653A20245D69167537CEF1FB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68EE4-0A63-4BA9-8B88-AE75A226C719}"/>
      </w:docPartPr>
      <w:docPartBody>
        <w:p w:rsidR="00843C0E" w:rsidRDefault="001C7552">
          <w:pPr>
            <w:pStyle w:val="2594A653A20245D69167537CEF1FB5CC"/>
          </w:pPr>
          <w:r>
            <w:t>Objective</w:t>
          </w:r>
        </w:p>
      </w:docPartBody>
    </w:docPart>
    <w:docPart>
      <w:docPartPr>
        <w:name w:val="BEEE5C9CD7874AE28CC341C3D6C4D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96EA7-F433-4D26-AB5A-6ED3B6EB9E52}"/>
      </w:docPartPr>
      <w:docPartBody>
        <w:p w:rsidR="00843C0E" w:rsidRDefault="001C7552">
          <w:pPr>
            <w:pStyle w:val="BEEE5C9CD7874AE28CC341C3D6C4DFFB"/>
          </w:pPr>
          <w:r>
            <w:t>Education</w:t>
          </w:r>
        </w:p>
      </w:docPartBody>
    </w:docPart>
    <w:docPart>
      <w:docPartPr>
        <w:name w:val="7EDE84B5EC3447D481B15AF34FB15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264B8-D9D4-4BBE-BBC2-13DDCA0D6264}"/>
      </w:docPartPr>
      <w:docPartBody>
        <w:p w:rsidR="00843C0E" w:rsidRDefault="001C7552">
          <w:pPr>
            <w:pStyle w:val="7EDE84B5EC3447D481B15AF34FB15D34"/>
          </w:pPr>
          <w:r>
            <w:t>Skills &amp; Abilities</w:t>
          </w:r>
        </w:p>
      </w:docPartBody>
    </w:docPart>
    <w:docPart>
      <w:docPartPr>
        <w:name w:val="CFD1EB59E18446D29A043E190437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8F1D-6023-48A2-A5F9-E036A31C83EE}"/>
      </w:docPartPr>
      <w:docPartBody>
        <w:p w:rsidR="00843C0E" w:rsidRDefault="001C7552">
          <w:pPr>
            <w:pStyle w:val="CFD1EB59E18446D29A043E1904379B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52"/>
    <w:rsid w:val="001C7552"/>
    <w:rsid w:val="00346B70"/>
    <w:rsid w:val="00843C0E"/>
    <w:rsid w:val="00D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FAA94DBCD4E1BB68383E3D35AB5E1">
    <w:name w:val="4C1FAA94DBCD4E1BB68383E3D35AB5E1"/>
  </w:style>
  <w:style w:type="paragraph" w:customStyle="1" w:styleId="633314D653DC40A8BC6A6AEC0865EF1C">
    <w:name w:val="633314D653DC40A8BC6A6AEC0865EF1C"/>
  </w:style>
  <w:style w:type="paragraph" w:customStyle="1" w:styleId="25AAC246F1844E8386A460D2E9468F19">
    <w:name w:val="25AAC246F1844E8386A460D2E9468F19"/>
  </w:style>
  <w:style w:type="paragraph" w:customStyle="1" w:styleId="B14A86DDB53A4ED0A45461EFC4433B4A">
    <w:name w:val="B14A86DDB53A4ED0A45461EFC4433B4A"/>
  </w:style>
  <w:style w:type="paragraph" w:customStyle="1" w:styleId="2594A653A20245D69167537CEF1FB5CC">
    <w:name w:val="2594A653A20245D69167537CEF1FB5CC"/>
  </w:style>
  <w:style w:type="paragraph" w:customStyle="1" w:styleId="B42C41273ECF4A168E7B00369B3D1A1C">
    <w:name w:val="B42C41273ECF4A168E7B00369B3D1A1C"/>
  </w:style>
  <w:style w:type="paragraph" w:customStyle="1" w:styleId="BEEE5C9CD7874AE28CC341C3D6C4DFFB">
    <w:name w:val="BEEE5C9CD7874AE28CC341C3D6C4DFFB"/>
  </w:style>
  <w:style w:type="paragraph" w:customStyle="1" w:styleId="19C67D7EF15F44B8BE3FEC9CA5554528">
    <w:name w:val="19C67D7EF15F44B8BE3FEC9CA5554528"/>
  </w:style>
  <w:style w:type="paragraph" w:customStyle="1" w:styleId="FBD2730C7BE54C209B8C53D245A8109D">
    <w:name w:val="FBD2730C7BE54C209B8C53D245A8109D"/>
  </w:style>
  <w:style w:type="paragraph" w:customStyle="1" w:styleId="49659922F1D447D7BBD691C4FD5C84A1">
    <w:name w:val="49659922F1D447D7BBD691C4FD5C84A1"/>
  </w:style>
  <w:style w:type="paragraph" w:customStyle="1" w:styleId="53329D0F2B554900A9994EBF753C8BC4">
    <w:name w:val="53329D0F2B554900A9994EBF753C8BC4"/>
  </w:style>
  <w:style w:type="paragraph" w:customStyle="1" w:styleId="1370EDEA025D41B285D13D1D090DAF47">
    <w:name w:val="1370EDEA025D41B285D13D1D090DAF47"/>
  </w:style>
  <w:style w:type="paragraph" w:customStyle="1" w:styleId="A22B2AF60F944AC9B847989EA091F137">
    <w:name w:val="A22B2AF60F944AC9B847989EA091F137"/>
  </w:style>
  <w:style w:type="paragraph" w:customStyle="1" w:styleId="B9B319C7F00548109F343EED521BCFF7">
    <w:name w:val="B9B319C7F00548109F343EED521BCFF7"/>
  </w:style>
  <w:style w:type="paragraph" w:customStyle="1" w:styleId="D522E55455C84A8594BDF13B75EF5565">
    <w:name w:val="D522E55455C84A8594BDF13B75EF5565"/>
  </w:style>
  <w:style w:type="paragraph" w:customStyle="1" w:styleId="7EDE84B5EC3447D481B15AF34FB15D34">
    <w:name w:val="7EDE84B5EC3447D481B15AF34FB15D34"/>
  </w:style>
  <w:style w:type="paragraph" w:customStyle="1" w:styleId="6525042E72E742909315C4B914146F44">
    <w:name w:val="6525042E72E742909315C4B914146F44"/>
  </w:style>
  <w:style w:type="paragraph" w:customStyle="1" w:styleId="E4A327E2F7334F8597093414436A6A58">
    <w:name w:val="E4A327E2F7334F8597093414436A6A58"/>
  </w:style>
  <w:style w:type="paragraph" w:customStyle="1" w:styleId="2C50A212B5384AB5875B3142531128BA">
    <w:name w:val="2C50A212B5384AB5875B3142531128BA"/>
  </w:style>
  <w:style w:type="paragraph" w:customStyle="1" w:styleId="5E1BAE3998874D7BA189DB4B4311555A">
    <w:name w:val="5E1BAE3998874D7BA189DB4B4311555A"/>
  </w:style>
  <w:style w:type="paragraph" w:customStyle="1" w:styleId="924A37709BD24057B47DB9445782C55E">
    <w:name w:val="924A37709BD24057B47DB9445782C55E"/>
  </w:style>
  <w:style w:type="paragraph" w:customStyle="1" w:styleId="F02D111C8FAE4DB7AD32F6AB0A876ECC">
    <w:name w:val="F02D111C8FAE4DB7AD32F6AB0A876ECC"/>
  </w:style>
  <w:style w:type="paragraph" w:customStyle="1" w:styleId="A684DF5CAF344F6C93E3E8360B59DDC3">
    <w:name w:val="A684DF5CAF344F6C93E3E8360B59DDC3"/>
  </w:style>
  <w:style w:type="paragraph" w:customStyle="1" w:styleId="9EB55F6C54B14BB1BE3ED264B5C6ACDF">
    <w:name w:val="9EB55F6C54B14BB1BE3ED264B5C6ACDF"/>
  </w:style>
  <w:style w:type="paragraph" w:customStyle="1" w:styleId="CFD1EB59E18446D29A043E1904379BC0">
    <w:name w:val="CFD1EB59E18446D29A043E1904379BC0"/>
  </w:style>
  <w:style w:type="paragraph" w:customStyle="1" w:styleId="0CB9001D116C4AB4A74CA96837D33974">
    <w:name w:val="0CB9001D116C4AB4A74CA96837D33974"/>
  </w:style>
  <w:style w:type="paragraph" w:customStyle="1" w:styleId="82A8BE579A964567A2CC76D262325883">
    <w:name w:val="82A8BE579A964567A2CC76D262325883"/>
  </w:style>
  <w:style w:type="paragraph" w:customStyle="1" w:styleId="7C58E1CB586347FD8068F63F4860BBB9">
    <w:name w:val="7C58E1CB586347FD8068F63F4860BBB9"/>
  </w:style>
  <w:style w:type="paragraph" w:customStyle="1" w:styleId="7D23D3083FAA4434A12B7915247D600A">
    <w:name w:val="7D23D3083FAA4434A12B7915247D600A"/>
  </w:style>
  <w:style w:type="paragraph" w:customStyle="1" w:styleId="6325809E4F6345A59274AE9203F61F92">
    <w:name w:val="6325809E4F6345A59274AE9203F61F92"/>
  </w:style>
  <w:style w:type="paragraph" w:customStyle="1" w:styleId="423D2EE5137440309F20FC76BDEFAA04">
    <w:name w:val="423D2EE5137440309F20FC76BDEFAA04"/>
  </w:style>
  <w:style w:type="paragraph" w:customStyle="1" w:styleId="B3605DEC2C0848CC92949D2BFB5D3D8A">
    <w:name w:val="B3605DEC2C0848CC92949D2BFB5D3D8A"/>
  </w:style>
  <w:style w:type="paragraph" w:customStyle="1" w:styleId="1D986AB9E70847D19181475F48303AA9">
    <w:name w:val="1D986AB9E70847D19181475F48303AA9"/>
  </w:style>
  <w:style w:type="paragraph" w:customStyle="1" w:styleId="473A68DD0BB64855B2E160C9A4CF01FC">
    <w:name w:val="473A68DD0BB64855B2E160C9A4CF01FC"/>
    <w:rsid w:val="001C75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FA5A-8BCF-467A-B1C6-3096EADE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Mandeep Saini</cp:lastModifiedBy>
  <cp:revision>12</cp:revision>
  <dcterms:created xsi:type="dcterms:W3CDTF">2020-02-04T20:07:00Z</dcterms:created>
  <dcterms:modified xsi:type="dcterms:W3CDTF">2020-04-18T08:52:00Z</dcterms:modified>
  <cp:version/>
</cp:coreProperties>
</file>